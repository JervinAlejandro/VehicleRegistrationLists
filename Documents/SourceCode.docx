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F4C4" w14:textId="41C822B7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0B894BA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D27985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Collections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Generic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30BF93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ComponentModel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D64113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Data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2F43B5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Drawing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E95A82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E611D2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Linq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EA7A54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Runtime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Serialization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Formatters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07D4F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26AE9E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Threading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Tasks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A9BFD8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using System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Windows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Forms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D59661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9ADDEC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 = Client Requirement</w:t>
      </w:r>
    </w:p>
    <w:p w14:paraId="2E48B6D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 = Program Requirement</w:t>
      </w:r>
    </w:p>
    <w:p w14:paraId="369B063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44A109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Jervin Alejandro</w:t>
      </w:r>
    </w:p>
    <w:p w14:paraId="586C76C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Date 09 November 2021</w:t>
      </w:r>
    </w:p>
    <w:p w14:paraId="5415BA6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Version 1.0</w:t>
      </w:r>
    </w:p>
    <w:p w14:paraId="609C38B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Vehicle Registration</w:t>
      </w:r>
    </w:p>
    <w:p w14:paraId="64397D2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Program allows user to add, delete, edit, tag, reset registration plates. Additionally, the program can save the data to a text file</w:t>
      </w:r>
    </w:p>
    <w:p w14:paraId="0C8340D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Furthermore, the program can also open a text file that contains regstration plates</w:t>
      </w:r>
    </w:p>
    <w:p w14:paraId="225B8C1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Registration plates are displayed on the listbox</w:t>
      </w:r>
    </w:p>
    <w:p w14:paraId="2D1A1E3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5E06890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namespace Lists</w:t>
      </w:r>
    </w:p>
    <w:p w14:paraId="3BC402A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9A7699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public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partial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class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Lists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Form</w:t>
      </w:r>
    </w:p>
    <w:p w14:paraId="568B597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AF320B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public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</w:t>
      </w:r>
    </w:p>
    <w:p w14:paraId="1C3BC09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B5810B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InitializeComponent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C86D8C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C3669D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The prototype must use a List&lt;&gt; data structure of data type “string”.</w:t>
      </w:r>
    </w:p>
    <w:p w14:paraId="6E87FF8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&gt;();</w:t>
      </w:r>
    </w:p>
    <w:p w14:paraId="7262B96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list to check if Registration Plates are already tagged</w:t>
      </w:r>
    </w:p>
    <w:p w14:paraId="506EA84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isTagged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&gt;();</w:t>
      </w:r>
    </w:p>
    <w:p w14:paraId="4039ED1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0948F0D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FUNCTIONS</w:t>
      </w:r>
    </w:p>
    <w:p w14:paraId="4E4BE9A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Display all added/removed/edited items from the list</w:t>
      </w:r>
    </w:p>
    <w:p w14:paraId="51508AE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List is sorted aplhabetically using List sort method</w:t>
      </w:r>
    </w:p>
    <w:p w14:paraId="19EEBAA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</w:t>
      </w:r>
    </w:p>
    <w:p w14:paraId="767C867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23F7A9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Items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784EDA5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Sort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41AC2C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foreach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var rego in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1AFF6B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6994FF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Items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29E272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851BEC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31041B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Load demo_##.txt file by default</w:t>
      </w:r>
    </w:p>
    <w:p w14:paraId="41B6D60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Lists_Load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E3D0F9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78B561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string 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"demo_##.txt"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7737CF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148DCED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openFile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1F4425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46E0F8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BinaryFormatter binFormat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D57031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while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Position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Length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E1D662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78E51B9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binFormat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Deserialize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));</w:t>
      </w:r>
    </w:p>
    <w:p w14:paraId="085F807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2CF1EC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EDCAD2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2ECA55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B8FB62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34C9F5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Selected data is displayed in the TextBox on the right</w:t>
      </w:r>
    </w:p>
    <w:p w14:paraId="2D8968B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listDisplay_SelectedIndexChanged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B829FA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D33A77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SelectedIndex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1ACDD0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FA8D42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ToString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ADF97E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</w:t>
      </w:r>
    </w:p>
    <w:p w14:paraId="0ED2B06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3C5A66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Prevent user from pressing ENTER key</w:t>
      </w:r>
    </w:p>
    <w:p w14:paraId="108D682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textBoxInput_KeyPress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KeyPressEventArgs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BE081F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EE7DC7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KeyChar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Enter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7001B05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BD72E7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Handled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true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91F11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7E00C4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943E6F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Prevent user from entering any text or numbers</w:t>
      </w:r>
    </w:p>
    <w:p w14:paraId="0D00968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singleDataTextBox_KeyPress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KeyPressEventArgs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A9AA79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A1CCFD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(!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IsDigit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||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KeyChar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Enter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||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IsDigit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KeyChar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)))</w:t>
      </w:r>
    </w:p>
    <w:p w14:paraId="4E5EE9A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A35ED5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Handled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true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1DE848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090420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9411B7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Clear textbox and focus cursor in Text box</w:t>
      </w:r>
    </w:p>
    <w:p w14:paraId="11C7B52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</w:t>
      </w:r>
    </w:p>
    <w:p w14:paraId="357D169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AD9A4D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Clear textbox</w:t>
      </w:r>
    </w:p>
    <w:p w14:paraId="2A96504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Cursor focus on textbox</w:t>
      </w:r>
    </w:p>
    <w:p w14:paraId="6391C0A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6997B35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7BC8A63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B9D64F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FUNCTIONS</w:t>
      </w:r>
    </w:p>
    <w:p w14:paraId="40385C6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</w:p>
    <w:p w14:paraId="4D3CFBF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BUTTONS_1</w:t>
      </w:r>
    </w:p>
    <w:p w14:paraId="379AD67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Add new rego plate</w:t>
      </w:r>
    </w:p>
    <w:p w14:paraId="4A22AC1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User can type data value into the textbox</w:t>
      </w:r>
    </w:p>
    <w:p w14:paraId="2F30907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Clear textbox and focus cursor in the textbox when data is added</w:t>
      </w:r>
    </w:p>
    <w:p w14:paraId="7522580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Generate error message if textbox is empty</w:t>
      </w:r>
    </w:p>
    <w:p w14:paraId="4198E77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addButton_Click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1F51DC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384D2D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2999FA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(!string.IsNullOrEmpty(textBoxInput.Text) &amp;&amp; !RegoPlate.Contains(textBoxInput.Text))</w:t>
      </w:r>
    </w:p>
    <w:p w14:paraId="1337126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42CA501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RegoPlate.Add(textBoxInput.Text);</w:t>
      </w:r>
    </w:p>
    <w:p w14:paraId="666F453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"-";</w:t>
      </w:r>
    </w:p>
    <w:p w14:paraId="55BE438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7F31DDB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DisplayList();</w:t>
      </w:r>
    </w:p>
    <w:p w14:paraId="3712EA5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6BB46B4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(RegoPlate.Contains(textBoxInput.Text))</w:t>
      </w:r>
    </w:p>
    <w:p w14:paraId="0385AAE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39F9A39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MessageBox.Show("Add Fail");</w:t>
      </w:r>
    </w:p>
    <w:p w14:paraId="39061C5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exist";</w:t>
      </w:r>
    </w:p>
    <w:p w14:paraId="3A79334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56B2160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</w:t>
      </w:r>
    </w:p>
    <w:p w14:paraId="0904949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0FC6251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3F8A16A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2F941E6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MessageBox.Show("Add Fail");</w:t>
      </w:r>
    </w:p>
    <w:p w14:paraId="605FE4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"Text Box is empty";</w:t>
      </w:r>
    </w:p>
    <w:p w14:paraId="59D10FA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4453611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4DC0E2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7BC15A8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3BBA6B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10F6BBA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488D57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70724F7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textbox is not empty and Registration Plate does not exist</w:t>
      </w:r>
    </w:p>
    <w:p w14:paraId="6C5F26C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960648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Registration plate exist</w:t>
      </w:r>
    </w:p>
    <w:p w14:paraId="21FCA79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4B5456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935926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73E8CF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5B2391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144258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E5FA80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6BD9FB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3A4BF1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242C09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5E47E9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9DA014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B6F31F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3DCCDA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8C9B83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DABD85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4973F5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"Add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96606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exist"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A17666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EBF98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755596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05353A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7BC1C7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Delete an existing rego plate</w:t>
      </w:r>
    </w:p>
    <w:p w14:paraId="769C8D9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Two methods to remove registration plate from the list </w:t>
      </w:r>
    </w:p>
    <w:p w14:paraId="6EF0D8E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Clear textbox and focus cursor in the textbox when data is removed</w:t>
      </w:r>
    </w:p>
    <w:p w14:paraId="28BF251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Remove by double clicking data item from the ListBox</w:t>
      </w:r>
    </w:p>
    <w:p w14:paraId="47FDA15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listDisplay_MouseDoubleClick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MouseEventArgs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82462B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56EC294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CF93D7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Remove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0B918C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7F7D2B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95AD90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D4567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Remove by entering the rego plate information into the TextBox</w:t>
      </w:r>
    </w:p>
    <w:p w14:paraId="7AABA6B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deleteButton_Click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626CD3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99C573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3DCB438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// Check if textbox is not empty and regoplate exist</w:t>
      </w:r>
    </w:p>
    <w:p w14:paraId="39E99A3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(!String.IsNullOrEmpty(textBoxInput.Text) &amp;&amp; RegoPlate.Contains(textBoxInput.Text))</w:t>
      </w:r>
    </w:p>
    <w:p w14:paraId="51CEB8A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028DC13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RegoPlate.Remove(textBoxInput.Text);</w:t>
      </w:r>
    </w:p>
    <w:p w14:paraId="133B4FA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"Remove Success";</w:t>
      </w:r>
    </w:p>
    <w:p w14:paraId="656C65C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0A88A00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DisplayList();</w:t>
      </w:r>
    </w:p>
    <w:p w14:paraId="366F797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6D92C28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323DDD7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0A669E1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MessageBox.Show("Remove Fail");</w:t>
      </w:r>
    </w:p>
    <w:p w14:paraId="1DCC7DA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does not exist";</w:t>
      </w:r>
    </w:p>
    <w:p w14:paraId="48FC3AB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0F65654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3FEB5D1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435EFE5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2E50384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568BF27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1E227B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Condition ? Statement : Statement;</w:t>
      </w:r>
    </w:p>
    <w:p w14:paraId="6C1B22F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textbox is not empty and registration plate exist</w:t>
      </w:r>
    </w:p>
    <w:p w14:paraId="681995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895CB1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registration does not exist</w:t>
      </w:r>
    </w:p>
    <w:p w14:paraId="659D32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AB3EA6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4335114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5E53ED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6A89AB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D444BC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Remove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01CD1D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CAADA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199D9E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64A03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078449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20EC506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4D5BA2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652CEE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1D96C7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D231E3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374C2A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"Remove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015EB5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3F1DD7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0C90F6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C615B6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DFC6EF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839A67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06B3E79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EC7725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Edit or update an existing rego plate</w:t>
      </w:r>
    </w:p>
    <w:p w14:paraId="0479D36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Select an item from the ListBox to edit</w:t>
      </w:r>
    </w:p>
    <w:p w14:paraId="50AF52C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// PR: Clear textbox and focus cursor in the textbox when data is edited </w:t>
      </w:r>
    </w:p>
    <w:p w14:paraId="7106B57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Change Registration plate in the list</w:t>
      </w:r>
    </w:p>
    <w:p w14:paraId="296D748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buttonEdit_Click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71BF2B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63C80D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4A26E6A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// Check if textbox is not empty and selected an item</w:t>
      </w:r>
    </w:p>
    <w:p w14:paraId="516BAA3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(listDisplay.SelectedIndex &gt; -1 &amp;&amp; !String.IsNullOrEmpty(textBoxInput.Text))</w:t>
      </w:r>
    </w:p>
    <w:p w14:paraId="2A6E3B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1F9F5C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RegoPlate[listDisplay.SelectedIndex] = textBoxInput.Text;</w:t>
      </w:r>
    </w:p>
    <w:p w14:paraId="4D57A5B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"Edit Success";</w:t>
      </w:r>
    </w:p>
    <w:p w14:paraId="367E55E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27B307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DisplayList();</w:t>
      </w:r>
    </w:p>
    <w:p w14:paraId="1A3EAE0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71A7B7C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(String.IsNullOrEmpty(textBoxInput.Text))</w:t>
      </w:r>
    </w:p>
    <w:p w14:paraId="4A42610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F92110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MessageBox.Show("Edit Fail");</w:t>
      </w:r>
    </w:p>
    <w:p w14:paraId="51A51E0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"Text Box is empty";</w:t>
      </w:r>
    </w:p>
    <w:p w14:paraId="467EBC2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0704FF6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65C801F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(!RegoPlate.Contains(textBoxInput.Text))</w:t>
      </w:r>
    </w:p>
    <w:p w14:paraId="44FF525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207B57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MessageBox.Show("Edit Fail");</w:t>
      </w:r>
    </w:p>
    <w:p w14:paraId="4CCA785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exist";</w:t>
      </w:r>
    </w:p>
    <w:p w14:paraId="0E778C1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1B45B96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5CE577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6A1741D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1945B8B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2CAFAC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Condition ? Statement : Statement;</w:t>
      </w:r>
    </w:p>
    <w:p w14:paraId="600358A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text box is not empty and item is selected</w:t>
      </w:r>
    </w:p>
    <w:p w14:paraId="7B6D70A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SelectedIndex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088DE3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input already exist in the list</w:t>
      </w:r>
    </w:p>
    <w:p w14:paraId="0DC29CF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E0C31D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34E06F2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114FC9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D2BFD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5BB7A1B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EC2CDE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262FA0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A1DCA5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3E8142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959A43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4EFC899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9387DD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7407C3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FEA456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974C70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100405C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"Edit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055E599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exist"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FA0D05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764D66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281BD2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642608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B7EE3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BUTTONS_1</w:t>
      </w:r>
    </w:p>
    <w:p w14:paraId="2DF7175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B47C1A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BUTTONS_2</w:t>
      </w:r>
    </w:p>
    <w:p w14:paraId="0ADCAAA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Tag a specific rego plate for future investigation</w:t>
      </w:r>
    </w:p>
    <w:p w14:paraId="4E8B050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Add "z" before the rego plate to mark a rego plate</w:t>
      </w:r>
    </w:p>
    <w:p w14:paraId="464BF6B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buttonTag_Click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6B45A8C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A686DE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434DE75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(listDisplay.SelectedIndex &gt; -1 &amp;&amp; !isTagged.Contains(RegoPlate[listDisplay.SelectedIndex]))</w:t>
      </w:r>
    </w:p>
    <w:p w14:paraId="1EB141C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1134960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RegoPlate[listDisplay.SelectedIndex] = "z " + singleDataTextBox.Text;</w:t>
      </w:r>
    </w:p>
    <w:p w14:paraId="296D641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isTagged.Add(RegoPlate[listDisplay.SelectedIndex]);</w:t>
      </w:r>
    </w:p>
    <w:p w14:paraId="64A67B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"Tag Success";</w:t>
      </w:r>
    </w:p>
    <w:p w14:paraId="61EB74A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DisplayList();</w:t>
      </w:r>
    </w:p>
    <w:p w14:paraId="20E7058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59CCFF1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 if (listDisplay.SelectedIndex &gt; -1 &amp;&amp; isTagged.Contains(RegoPlate[listDisplay.SelectedIndex]))</w:t>
      </w:r>
    </w:p>
    <w:p w14:paraId="2862DB6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738844F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MessageBox.Show("Tag Fail");</w:t>
      </w:r>
    </w:p>
    <w:p w14:paraId="4DCB11F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"Registration plate already Tagged";</w:t>
      </w:r>
    </w:p>
    <w:p w14:paraId="027E422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40BB7AF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736988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32B5428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EC7368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MessageBox.Show("Tag Fail");</w:t>
      </w:r>
    </w:p>
    <w:p w14:paraId="6B84877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toolStripStatusLabel1.Text = "No Registration plate is selected";</w:t>
      </w:r>
    </w:p>
    <w:p w14:paraId="564D4AE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lastRenderedPageBreak/>
        <w:t xml:space="preserve">                ccTextBox();</w:t>
      </w:r>
    </w:p>
    <w:p w14:paraId="6E3E563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687DF92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43CB6B1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6DD80DB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49441A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16A7D22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item is selected has not yet been tagged</w:t>
      </w:r>
    </w:p>
    <w:p w14:paraId="3F36E3C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SelectedIndex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-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1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&amp;&amp;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isTagged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7CC7A6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no item is selected</w:t>
      </w:r>
    </w:p>
    <w:p w14:paraId="3A80444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SelectedIndex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0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5C7BAC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3A55F2A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E4A187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B99E22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986BAB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"Z 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+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0B65E5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isTagged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[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SelectedIndex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]);</w:t>
      </w:r>
    </w:p>
    <w:p w14:paraId="1F4F0C1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68FEDB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4A9FDFD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25A60A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103B50B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E9573F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already tagged"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68DEC7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DB5A47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C73402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4C70C04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"Tag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1C8C5E4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"No Registration Plate is selected"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009630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3297F0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9FA135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49C3EEF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CB3E3E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C3A20A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Binary Search for a specific rego plate</w:t>
      </w:r>
    </w:p>
    <w:p w14:paraId="7D029DE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binary search algorithm</w:t>
      </w:r>
    </w:p>
    <w:p w14:paraId="687153F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searchButton_Click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EAF97B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15CA8B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2AC14EC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DisplayList()</w:t>
      </w:r>
    </w:p>
    <w:p w14:paraId="54F7B0A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 (RegoPlate.BinarySearch(textBoxInput.Text) &gt;= 0) // &gt;= 0 is a comparator</w:t>
      </w:r>
    </w:p>
    <w:p w14:paraId="3D42109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2A83B46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listDisplay.SelectedItem = textBoxInput.Text;</w:t>
      </w:r>
    </w:p>
    <w:p w14:paraId="19AD49D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MessageBox.Show("Found");</w:t>
      </w:r>
    </w:p>
    <w:p w14:paraId="27F7405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textBoxInput.Clear();</w:t>
      </w:r>
    </w:p>
    <w:p w14:paraId="536CCF2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1054F5A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266198C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092F0D9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MessageBox.Show("Search Fail");</w:t>
      </w:r>
    </w:p>
    <w:p w14:paraId="6D28568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3F8B83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lastRenderedPageBreak/>
        <w:t xml:space="preserve">            }</w:t>
      </w:r>
    </w:p>
    <w:p w14:paraId="6631808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141D374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3FDD7B8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2ED8A56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484D9B6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644FD9D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the registration plate exists. If there is no registration plate, the textbox is empty.</w:t>
      </w:r>
    </w:p>
    <w:p w14:paraId="66641C7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BinarySearch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&gt;=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8CD0D3"/>
          <w:sz w:val="20"/>
          <w:szCs w:val="20"/>
          <w:lang w:eastAsia="en-AU"/>
        </w:rPr>
        <w:t>0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9A5C10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the textbox is not empty, there is no registration plate.</w:t>
      </w:r>
    </w:p>
    <w:p w14:paraId="56EAE64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C924A7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33F113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5854DD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608148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5F08A70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SelectedItem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9FCC0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0809C4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0F84B8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5075431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3D9ACDA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76D042E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EA288F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2C6CE2F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84BEDE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43F29E6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DB35C9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4F4B74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6B28A44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133A86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5CFC16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0E3B1AF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C85E5A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Linear Search for a specific rego plate</w:t>
      </w:r>
    </w:p>
    <w:p w14:paraId="07C6DC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Locate a particular registration plate using a linear search algorithm</w:t>
      </w:r>
    </w:p>
    <w:p w14:paraId="7308EF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buttonLinSearch_Click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8C9DAB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2D96F4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/*</w:t>
      </w:r>
    </w:p>
    <w:p w14:paraId="5A8F093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if(RegoPlate.Contains(textBoxInput.Text))</w:t>
      </w:r>
    </w:p>
    <w:p w14:paraId="3C60E6E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C86418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listDisplay.SelectedItem = textBoxInput.Text;</w:t>
      </w:r>
    </w:p>
    <w:p w14:paraId="758C67D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MessageBox.Show("Found");</w:t>
      </w:r>
    </w:p>
    <w:p w14:paraId="2678FCA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textBoxInput.Clear();</w:t>
      </w:r>
    </w:p>
    <w:p w14:paraId="0A80454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75EF067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else</w:t>
      </w:r>
    </w:p>
    <w:p w14:paraId="6DD6FFB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{</w:t>
      </w:r>
    </w:p>
    <w:p w14:paraId="6C1D8B5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MessageBox.Show("Not Found");</w:t>
      </w:r>
    </w:p>
    <w:p w14:paraId="447668E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    ccTextBox();</w:t>
      </w:r>
    </w:p>
    <w:p w14:paraId="0DA46FD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}</w:t>
      </w:r>
    </w:p>
    <w:p w14:paraId="78627A5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 xml:space="preserve">            */</w:t>
      </w:r>
    </w:p>
    <w:p w14:paraId="74FC5E8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10C2614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Temp variable</w:t>
      </w:r>
    </w:p>
    <w:p w14:paraId="0C1B396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B764FB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Terinary Operator = Condition ? Statement : Statement;</w:t>
      </w:r>
    </w:p>
    <w:p w14:paraId="54DC8F1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Check If the registration plate exists. If there is no registration plate, the textbox is empty.</w:t>
      </w:r>
    </w:p>
    <w:p w14:paraId="2C6987D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Contains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78D4F4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If the textbox is not empty, there is no registration plate.</w:t>
      </w:r>
    </w:p>
    <w:p w14:paraId="3327EAA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var checkCond2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!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IsNullOrEmpty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?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stmnt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null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D62E76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7654649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switch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stmnt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EA3A63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072D1A4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"1"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854C38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listDisplay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SelectedItem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6DE917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Success"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37FB0F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4B4BDB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4DDC73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"2"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6B2FED8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28B94E5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"Text box is empty"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67FFD6F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CE5CC3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6D9478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case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"3"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:</w:t>
      </w:r>
    </w:p>
    <w:p w14:paraId="089AF50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"Search Fail"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BB7748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toolStripStatusLabel1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"Registration Plate does not exist"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7FEF8A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ccTextBox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B94DCD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break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8E88E8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CB09EE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6ECC868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75243A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Save data to text file</w:t>
      </w:r>
    </w:p>
    <w:p w14:paraId="69FB6B9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Open saved text file</w:t>
      </w:r>
    </w:p>
    <w:p w14:paraId="6D5C341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Buttons_2</w:t>
      </w:r>
    </w:p>
    <w:p w14:paraId="0547FA5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355C22F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#region BUTTONS_3</w:t>
      </w:r>
    </w:p>
    <w:p w14:paraId="2AB72B0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openButton_Click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FF9E98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180DF4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"demo_nn.txt"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0802443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OpenFileDialog OpenText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OpenFileDialog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A00C0C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DialogResult sr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ShowDialog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69EFC23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DF9CB5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2FA6D8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OpenText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3C495C6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try</w:t>
      </w:r>
    </w:p>
    <w:p w14:paraId="656A3B9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77C48A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5FCD94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stream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40278C9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849985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BinaryFormatter binaryFormatter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4A65CB0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while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Position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&lt;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Length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3E2B60D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12F6EB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Add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string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Deserialize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));</w:t>
      </w:r>
    </w:p>
    <w:p w14:paraId="33B6AB4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1D4E1D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EE8A6E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1E58F0A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5514E84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IOException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1E1F825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9D85DA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"Cannot Open File"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3C8DE14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A0751AE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5D55C98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</w:p>
    <w:p w14:paraId="154E320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3E0EA5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Open Text File and Load data</w:t>
      </w:r>
    </w:p>
    <w:p w14:paraId="168BCCC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User can select different data from pre-saved files</w:t>
      </w:r>
    </w:p>
    <w:p w14:paraId="0C3AA90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saveButton_Click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172819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60E2BC8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string 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"demo_##.txt"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75682B4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SaveFileDialog SaveText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SaveFileDialog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850927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DialogResult sr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ShowDialog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60FB314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Cancel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355C38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C3C0EC1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170ED8B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2F9D56E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if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DialogResult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421A9A2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1198AEA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fileName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SaveText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;</w:t>
      </w:r>
    </w:p>
    <w:p w14:paraId="2970E00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A4F88E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try</w:t>
      </w:r>
    </w:p>
    <w:p w14:paraId="08447C7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66678B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using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Stream stream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Open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fileName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FileMode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Create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))</w:t>
      </w:r>
    </w:p>
    <w:p w14:paraId="64325F92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7B89425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BinaryFormatter binaryFormatter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=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new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5BC42AA6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foreach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var item in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0FA5112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4A8EC4E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    binaryFormatter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Serialize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stream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item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6224A84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3359C91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6849B3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7843BD0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DFC47D"/>
          <w:sz w:val="20"/>
          <w:szCs w:val="20"/>
          <w:lang w:eastAsia="en-AU"/>
        </w:rPr>
        <w:t>catch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IOException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59B8E3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24ED69F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    MessageBox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Show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CC9393"/>
          <w:sz w:val="20"/>
          <w:szCs w:val="20"/>
          <w:lang w:eastAsia="en-AU"/>
        </w:rPr>
        <w:t>"Cannot Save File"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);</w:t>
      </w:r>
    </w:p>
    <w:p w14:paraId="4307C6F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1C6879C0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6F137EE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CR: Reset button to remove all rego plate data from the List&lt;&gt;</w:t>
      </w:r>
    </w:p>
    <w:p w14:paraId="59F97BE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RESET button to erase all items from the List&lt;&gt;</w:t>
      </w:r>
    </w:p>
    <w:p w14:paraId="531328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i/>
          <w:iCs/>
          <w:color w:val="7F9F7F"/>
          <w:sz w:val="20"/>
          <w:szCs w:val="20"/>
          <w:lang w:eastAsia="en-AU"/>
        </w:rPr>
        <w:t>// PR: Clear ListBox, Textbox and RegoPlate&lt;&gt; when button is pressed</w:t>
      </w:r>
    </w:p>
    <w:p w14:paraId="20F66FD3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private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</w:t>
      </w:r>
      <w:r w:rsidRPr="00194D6D">
        <w:rPr>
          <w:rFonts w:ascii="Courier New" w:eastAsia="Times New Roman" w:hAnsi="Courier New" w:cs="Courier New"/>
          <w:b/>
          <w:bCs/>
          <w:color w:val="CEDF99"/>
          <w:sz w:val="20"/>
          <w:szCs w:val="20"/>
          <w:lang w:eastAsia="en-AU"/>
        </w:rPr>
        <w:t>void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buttonReset_Click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object sender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,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EventArgs 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)</w:t>
      </w:r>
    </w:p>
    <w:p w14:paraId="292CA73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{</w:t>
      </w:r>
    </w:p>
    <w:p w14:paraId="3118310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RegoPlate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81E25BA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textBoxInput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079A02ED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singleDataTextBox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.</w:t>
      </w: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>Clear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3A6EF3F9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    DisplayList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();</w:t>
      </w:r>
    </w:p>
    <w:p w14:paraId="4D9261EF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3C3FCCC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t xml:space="preserve">        </w:t>
      </w:r>
      <w:r w:rsidRPr="00194D6D">
        <w:rPr>
          <w:rFonts w:ascii="Courier New" w:eastAsia="Times New Roman" w:hAnsi="Courier New" w:cs="Courier New"/>
          <w:color w:val="FFCFAF"/>
          <w:sz w:val="20"/>
          <w:szCs w:val="20"/>
          <w:lang w:eastAsia="en-AU"/>
        </w:rPr>
        <w:t>#endregion BUTTONS_3</w:t>
      </w:r>
    </w:p>
    <w:p w14:paraId="10C5D1F7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</w:p>
    <w:p w14:paraId="10149885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  <w:lastRenderedPageBreak/>
        <w:t xml:space="preserve">    </w:t>
      </w: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12BEB1B" w14:textId="77777777" w:rsidR="004A6244" w:rsidRPr="00194D6D" w:rsidRDefault="004A6244" w:rsidP="004A6244">
      <w:pPr>
        <w:shd w:val="clear" w:color="auto" w:fill="3F3F3F"/>
        <w:spacing w:after="0" w:line="240" w:lineRule="auto"/>
        <w:rPr>
          <w:rFonts w:ascii="Courier New" w:eastAsia="Times New Roman" w:hAnsi="Courier New" w:cs="Courier New"/>
          <w:color w:val="DCDCCC"/>
          <w:sz w:val="20"/>
          <w:szCs w:val="20"/>
          <w:lang w:eastAsia="en-AU"/>
        </w:rPr>
      </w:pPr>
      <w:r w:rsidRPr="00194D6D">
        <w:rPr>
          <w:rFonts w:ascii="Courier New" w:eastAsia="Times New Roman" w:hAnsi="Courier New" w:cs="Courier New"/>
          <w:b/>
          <w:bCs/>
          <w:color w:val="9F9D6D"/>
          <w:sz w:val="20"/>
          <w:szCs w:val="20"/>
          <w:lang w:eastAsia="en-AU"/>
        </w:rPr>
        <w:t>}</w:t>
      </w:r>
    </w:p>
    <w:p w14:paraId="018B3761" w14:textId="54D8335E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604D971F" w14:textId="1BAB5A1A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17AC691F" w14:textId="4C497D4A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3A584E1C" w14:textId="68B953EC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28D57714" w14:textId="2045F4C9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36CC978A" w14:textId="61DE5EC6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2AE6C35F" w14:textId="71E1ED7F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0361271D" w14:textId="41262E52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70CBCEC3" w14:textId="55C7F9E9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73CB4F36" w14:textId="59AAB637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051D2F88" w14:textId="4BB515D3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7D1319F0" w14:textId="60D707AB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344E1226" w14:textId="321B0C47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52B2DCC7" w14:textId="32CCA818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70596679" w14:textId="77777777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267816A4" w14:textId="58243A49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485D083B" w14:textId="3411905B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p w14:paraId="58726154" w14:textId="77777777" w:rsidR="00F333D5" w:rsidRPr="00194D6D" w:rsidRDefault="00F333D5">
      <w:pPr>
        <w:rPr>
          <w:rFonts w:ascii="Courier New" w:hAnsi="Courier New" w:cs="Courier New"/>
          <w:sz w:val="20"/>
          <w:szCs w:val="20"/>
        </w:rPr>
      </w:pPr>
    </w:p>
    <w:sectPr w:rsidR="00F333D5" w:rsidRPr="00194D6D" w:rsidSect="00F33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11A42" w14:textId="77777777" w:rsidR="009E40B5" w:rsidRDefault="009E40B5" w:rsidP="00F333D5">
      <w:pPr>
        <w:spacing w:after="0" w:line="240" w:lineRule="auto"/>
      </w:pPr>
      <w:r>
        <w:separator/>
      </w:r>
    </w:p>
  </w:endnote>
  <w:endnote w:type="continuationSeparator" w:id="0">
    <w:p w14:paraId="1FDC369A" w14:textId="77777777" w:rsidR="009E40B5" w:rsidRDefault="009E40B5" w:rsidP="00F3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default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D0846" w14:textId="77777777" w:rsidR="00BF18D4" w:rsidRDefault="00BF1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AF37" w14:textId="282F027D" w:rsidR="004A6244" w:rsidRDefault="00BF18D4">
    <w:pPr>
      <w:pStyle w:val="Footer"/>
    </w:pPr>
    <w:r>
      <w:t>SourceCode</w:t>
    </w:r>
    <w:r w:rsidR="004A6244">
      <w:tab/>
      <w:t xml:space="preserve">ListsPage | </w:t>
    </w:r>
    <w:r w:rsidR="004A6244">
      <w:fldChar w:fldCharType="begin"/>
    </w:r>
    <w:r w:rsidR="004A6244">
      <w:instrText xml:space="preserve"> PAGE   \* MERGEFORMAT </w:instrText>
    </w:r>
    <w:r w:rsidR="004A6244">
      <w:fldChar w:fldCharType="separate"/>
    </w:r>
    <w:r w:rsidR="004A6244">
      <w:rPr>
        <w:noProof/>
      </w:rPr>
      <w:t>1</w:t>
    </w:r>
    <w:r w:rsidR="004A6244">
      <w:rPr>
        <w:noProof/>
      </w:rPr>
      <w:fldChar w:fldCharType="end"/>
    </w:r>
  </w:p>
  <w:p w14:paraId="6F15DC5A" w14:textId="03434F07" w:rsidR="00F333D5" w:rsidRPr="004A6244" w:rsidRDefault="00F333D5">
    <w:pPr>
      <w:pStyle w:val="Footer"/>
      <w:rPr>
        <w:rFonts w:ascii="Corbel Light" w:hAnsi="Corbel Light" w:cstheme="minorHAnsi"/>
        <w:color w:val="FF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6743D" w14:textId="77777777" w:rsidR="00BF18D4" w:rsidRDefault="00BF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5AC0" w14:textId="77777777" w:rsidR="009E40B5" w:rsidRDefault="009E40B5" w:rsidP="00F333D5">
      <w:pPr>
        <w:spacing w:after="0" w:line="240" w:lineRule="auto"/>
      </w:pPr>
      <w:r>
        <w:separator/>
      </w:r>
    </w:p>
  </w:footnote>
  <w:footnote w:type="continuationSeparator" w:id="0">
    <w:p w14:paraId="64EFD1E8" w14:textId="77777777" w:rsidR="009E40B5" w:rsidRDefault="009E40B5" w:rsidP="00F3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EB78" w14:textId="77777777" w:rsidR="00BF18D4" w:rsidRDefault="00BF1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10713" w14:textId="4738A048" w:rsidR="00F333D5" w:rsidRDefault="00F333D5">
    <w:pPr>
      <w:pStyle w:val="Header"/>
    </w:pPr>
    <w:r>
      <w:rPr>
        <w:rFonts w:eastAsia="Calibri"/>
        <w:noProof/>
        <w:lang w:val="en-US"/>
      </w:rPr>
      <w:drawing>
        <wp:inline distT="0" distB="0" distL="0" distR="0" wp14:anchorId="4CFFB251" wp14:editId="0868A518">
          <wp:extent cx="1113790" cy="111379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6745" cy="1116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F333D5">
      <w:rPr>
        <w:rFonts w:ascii="Cooper std Black" w:eastAsia="Calibri" w:hAnsi="Cooper std Black"/>
        <w:sz w:val="32"/>
        <w:szCs w:val="32"/>
      </w:rPr>
      <w:t>Acme Systems Pty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9497" w14:textId="77777777" w:rsidR="00BF18D4" w:rsidRDefault="00BF1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D5"/>
    <w:rsid w:val="00194D6D"/>
    <w:rsid w:val="004A6244"/>
    <w:rsid w:val="00571D27"/>
    <w:rsid w:val="00616136"/>
    <w:rsid w:val="009E40B5"/>
    <w:rsid w:val="00A4617B"/>
    <w:rsid w:val="00AF0102"/>
    <w:rsid w:val="00BF18D4"/>
    <w:rsid w:val="00F3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4FFEF"/>
  <w15:chartTrackingRefBased/>
  <w15:docId w15:val="{BDEA3710-A3B1-422D-9B0A-F3F09D29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D5"/>
  </w:style>
  <w:style w:type="paragraph" w:styleId="Footer">
    <w:name w:val="footer"/>
    <w:basedOn w:val="Normal"/>
    <w:link w:val="FooterChar"/>
    <w:uiPriority w:val="99"/>
    <w:unhideWhenUsed/>
    <w:rsid w:val="00F33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D5"/>
  </w:style>
  <w:style w:type="paragraph" w:customStyle="1" w:styleId="msonormal0">
    <w:name w:val="msonormal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c1">
    <w:name w:val="sc1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  <w:lang w:eastAsia="en-AU"/>
    </w:rPr>
  </w:style>
  <w:style w:type="paragraph" w:customStyle="1" w:styleId="sc2">
    <w:name w:val="sc2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7F9F7F"/>
      <w:sz w:val="24"/>
      <w:szCs w:val="24"/>
      <w:lang w:eastAsia="en-AU"/>
    </w:rPr>
  </w:style>
  <w:style w:type="paragraph" w:customStyle="1" w:styleId="sc4">
    <w:name w:val="sc4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CD0D3"/>
      <w:sz w:val="24"/>
      <w:szCs w:val="24"/>
      <w:lang w:eastAsia="en-AU"/>
    </w:rPr>
  </w:style>
  <w:style w:type="paragraph" w:customStyle="1" w:styleId="sc5">
    <w:name w:val="sc5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FC47D"/>
      <w:sz w:val="24"/>
      <w:szCs w:val="24"/>
      <w:lang w:eastAsia="en-AU"/>
    </w:rPr>
  </w:style>
  <w:style w:type="paragraph" w:customStyle="1" w:styleId="sc6">
    <w:name w:val="sc6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393"/>
      <w:sz w:val="24"/>
      <w:szCs w:val="24"/>
      <w:lang w:eastAsia="en-AU"/>
    </w:rPr>
  </w:style>
  <w:style w:type="paragraph" w:customStyle="1" w:styleId="sc9">
    <w:name w:val="sc9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CFAF"/>
      <w:sz w:val="24"/>
      <w:szCs w:val="24"/>
      <w:lang w:eastAsia="en-AU"/>
    </w:rPr>
  </w:style>
  <w:style w:type="paragraph" w:customStyle="1" w:styleId="sc10">
    <w:name w:val="sc10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F9D6D"/>
      <w:sz w:val="24"/>
      <w:szCs w:val="24"/>
      <w:lang w:eastAsia="en-AU"/>
    </w:rPr>
  </w:style>
  <w:style w:type="paragraph" w:customStyle="1" w:styleId="sc16">
    <w:name w:val="sc16"/>
    <w:basedOn w:val="Normal"/>
    <w:rsid w:val="004A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EDF99"/>
      <w:sz w:val="24"/>
      <w:szCs w:val="24"/>
      <w:lang w:eastAsia="en-AU"/>
    </w:rPr>
  </w:style>
  <w:style w:type="character" w:customStyle="1" w:styleId="sc11">
    <w:name w:val="sc11"/>
    <w:basedOn w:val="DefaultParagraphFont"/>
    <w:rsid w:val="004A6244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4A6244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4A6244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21">
    <w:name w:val="sc21"/>
    <w:basedOn w:val="DefaultParagraphFont"/>
    <w:rsid w:val="004A6244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DefaultParagraphFont"/>
    <w:rsid w:val="004A6244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51">
    <w:name w:val="sc51"/>
    <w:basedOn w:val="DefaultParagraphFont"/>
    <w:rsid w:val="004A6244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91">
    <w:name w:val="sc91"/>
    <w:basedOn w:val="DefaultParagraphFont"/>
    <w:rsid w:val="004A6244"/>
    <w:rPr>
      <w:rFonts w:ascii="Consolas" w:hAnsi="Consolas" w:hint="default"/>
      <w:color w:val="FFCFAF"/>
      <w:sz w:val="20"/>
      <w:szCs w:val="20"/>
    </w:rPr>
  </w:style>
  <w:style w:type="character" w:customStyle="1" w:styleId="sc61">
    <w:name w:val="sc61"/>
    <w:basedOn w:val="DefaultParagraphFont"/>
    <w:rsid w:val="004A6244"/>
    <w:rPr>
      <w:rFonts w:ascii="Consolas" w:hAnsi="Consolas" w:hint="default"/>
      <w:color w:val="CC9393"/>
      <w:sz w:val="20"/>
      <w:szCs w:val="20"/>
    </w:rPr>
  </w:style>
  <w:style w:type="character" w:customStyle="1" w:styleId="sc41">
    <w:name w:val="sc41"/>
    <w:basedOn w:val="DefaultParagraphFont"/>
    <w:rsid w:val="004A6244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DefaultParagraphFont"/>
    <w:rsid w:val="004A6244"/>
    <w:rPr>
      <w:rFonts w:ascii="Consolas" w:hAnsi="Consolas" w:hint="default"/>
      <w:b/>
      <w:bCs/>
      <w:i/>
      <w:iCs/>
      <w:color w:val="7F9F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7B61-C479-4F69-9FF5-7A539D83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2895</Words>
  <Characters>16505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Alejandro</dc:creator>
  <cp:keywords/>
  <dc:description/>
  <cp:lastModifiedBy>Jervin Alejandro</cp:lastModifiedBy>
  <cp:revision>4</cp:revision>
  <dcterms:created xsi:type="dcterms:W3CDTF">2021-11-14T12:48:00Z</dcterms:created>
  <dcterms:modified xsi:type="dcterms:W3CDTF">2021-11-14T12:56:00Z</dcterms:modified>
</cp:coreProperties>
</file>